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3ED4" w14:textId="0A9A899F" w:rsidR="002E0111" w:rsidRPr="00054E7A" w:rsidRDefault="00CB357E" w:rsidP="002E0111">
      <w:pPr>
        <w:pStyle w:val="GraphicAnchor"/>
      </w:pPr>
      <w:r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2A099449" wp14:editId="521FE458">
                <wp:simplePos x="0" y="0"/>
                <wp:positionH relativeFrom="page">
                  <wp:align>left</wp:align>
                </wp:positionH>
                <wp:positionV relativeFrom="paragraph">
                  <wp:posOffset>2324100</wp:posOffset>
                </wp:positionV>
                <wp:extent cx="2670810" cy="10075545"/>
                <wp:effectExtent l="0" t="0" r="0" b="1905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810" cy="10075545"/>
                          <a:chOff x="0" y="3107075"/>
                          <a:chExt cx="2668270" cy="1011108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07075"/>
                            <a:ext cx="2665095" cy="3919835"/>
                            <a:chOff x="0" y="-7609"/>
                            <a:chExt cx="2665730" cy="3919935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449304"/>
                              <a:ext cx="2665730" cy="3463022"/>
                              <a:chOff x="0" y="-663069"/>
                              <a:chExt cx="2665730" cy="3463040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663069"/>
                                <a:ext cx="2665730" cy="24571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-7609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-7609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A2DBA" id="Group 94" o:spid="_x0000_s1026" alt="&quot;&quot;" style="position:absolute;margin-left:0;margin-top:183pt;width:210.3pt;height:793.35pt;z-index:-251577344;mso-position-horizontal:left;mso-position-horizontal-relative:page;mso-width-relative:margin;mso-height-relative:margin" coordorigin=",31070" coordsize="26682,10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">
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78" o:spid="_x0000_s1039" style="position:absolute;top:31070;width:26650;height:39199" coordorigin=",-76" coordsize="26657,3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4493;width:26657;height:34630" coordorigin=",-6630" coordsize="26657,3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6630;width:26657;height:2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ight Triangle 83" o:spid="_x0000_s1043" type="#_x0000_t6" style="position:absolute;top:-76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ight Triangle 87" o:spid="_x0000_s1044" type="#_x0000_t6" style="position:absolute;left:13307;top:-76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w10:wrap anchorx="page"/>
              </v:group>
            </w:pict>
          </mc:Fallback>
        </mc:AlternateContent>
      </w:r>
      <w:r w:rsidRPr="00054E7A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59929BC" wp14:editId="68E68DAD">
                <wp:simplePos x="0" y="0"/>
                <wp:positionH relativeFrom="column">
                  <wp:posOffset>-273685</wp:posOffset>
                </wp:positionH>
                <wp:positionV relativeFrom="paragraph">
                  <wp:posOffset>-457200</wp:posOffset>
                </wp:positionV>
                <wp:extent cx="2670048" cy="3236976"/>
                <wp:effectExtent l="0" t="0" r="0" b="1905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048" cy="3236976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4BA53" id="Rectangle 2" o:spid="_x0000_s1026" alt="&quot;&quot;" style="position:absolute;margin-left:-21.55pt;margin-top:-36pt;width:210.25pt;height:254.9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" stroked="f" strokeweight="1pt">
                <v:fill r:id="rId12" o:title="" recolor="t" rotate="t" type="frame"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"/>
        <w:gridCol w:w="2700"/>
        <w:gridCol w:w="360"/>
        <w:gridCol w:w="720"/>
        <w:gridCol w:w="7236"/>
      </w:tblGrid>
      <w:tr w:rsidR="00CB357E" w:rsidRPr="00054E7A" w14:paraId="208F72BA" w14:textId="77777777" w:rsidTr="00821CE6">
        <w:trPr>
          <w:trHeight w:val="4716"/>
        </w:trPr>
        <w:tc>
          <w:tcPr>
            <w:tcW w:w="3420" w:type="dxa"/>
            <w:gridSpan w:val="3"/>
          </w:tcPr>
          <w:p w14:paraId="5A4535A3" w14:textId="77777777" w:rsidR="00CB357E" w:rsidRPr="00054E7A" w:rsidRDefault="00CB357E" w:rsidP="004F4051">
            <w:pPr>
              <w:pStyle w:val="Heading4"/>
            </w:pPr>
          </w:p>
        </w:tc>
        <w:tc>
          <w:tcPr>
            <w:tcW w:w="720" w:type="dxa"/>
          </w:tcPr>
          <w:p w14:paraId="2C279A43" w14:textId="77777777" w:rsidR="00CB357E" w:rsidRPr="00054E7A" w:rsidRDefault="00CB357E" w:rsidP="00B20DFA"/>
        </w:tc>
        <w:tc>
          <w:tcPr>
            <w:tcW w:w="7236" w:type="dxa"/>
            <w:vMerge w:val="restart"/>
          </w:tcPr>
          <w:p w14:paraId="0655D356" w14:textId="6354F512" w:rsidR="00CB357E" w:rsidRPr="00054E7A" w:rsidRDefault="00BB757F" w:rsidP="00B20DFA">
            <w:pPr>
              <w:pStyle w:val="Title"/>
            </w:pPr>
            <w:r>
              <w:sym w:font="Wingdings" w:char="F0DF"/>
            </w:r>
            <w:r>
              <w:t>Reality Winner</w:t>
            </w:r>
          </w:p>
          <w:p w14:paraId="2599394D" w14:textId="00B30ECD" w:rsidR="00CB357E" w:rsidRPr="00054E7A" w:rsidRDefault="00BB757F" w:rsidP="00B20DFA">
            <w:pPr>
              <w:pStyle w:val="Subtitle"/>
            </w:pPr>
            <w:r>
              <w:sym w:font="Wingdings" w:char="F0DF"/>
            </w:r>
            <w:r>
              <w:t xml:space="preserve"> Whistleblower</w:t>
            </w:r>
          </w:p>
          <w:p w14:paraId="0237F526" w14:textId="6A624AD1" w:rsidR="00CB357E" w:rsidRPr="00054E7A" w:rsidRDefault="00500D9B" w:rsidP="00115B3E">
            <w:pPr>
              <w:pStyle w:val="Heading2"/>
            </w:pPr>
            <w:sdt>
              <w:sdtPr>
                <w:id w:val="2099673673"/>
                <w:placeholder>
                  <w:docPart w:val="4722A9CD4DCE4197A5B17C129701BD36"/>
                </w:placeholder>
                <w:temporary/>
                <w:showingPlcHdr/>
                <w15:appearance w15:val="hidden"/>
              </w:sdtPr>
              <w:sdtEndPr/>
              <w:sdtContent>
                <w:r w:rsidR="00CB357E" w:rsidRPr="00054E7A">
                  <w:t>Dear</w:t>
                </w:r>
              </w:sdtContent>
            </w:sdt>
            <w:r w:rsidR="00CB357E" w:rsidRPr="00054E7A">
              <w:t xml:space="preserve"> </w:t>
            </w:r>
            <w:r w:rsidR="00BB757F">
              <w:t>President biden</w:t>
            </w:r>
            <w:r w:rsidR="00CB357E" w:rsidRPr="00054E7A">
              <w:t>,</w:t>
            </w:r>
          </w:p>
          <w:p w14:paraId="37C472CB" w14:textId="297732A2" w:rsidR="00CB357E" w:rsidRDefault="00A8024B" w:rsidP="00115B3E">
            <w:r>
              <w:t>You have a great opportunity ahead of you, to prove that you care more about doing what is right than what is easy.</w:t>
            </w:r>
          </w:p>
          <w:p w14:paraId="5CDE309D" w14:textId="52FBE6FA" w:rsidR="00A8024B" w:rsidRDefault="00A8024B" w:rsidP="00115B3E"/>
          <w:p w14:paraId="24D8ECE6" w14:textId="267CDA9F" w:rsidR="00A8024B" w:rsidRPr="00054E7A" w:rsidRDefault="00821CE6" w:rsidP="00115B3E">
            <w:r>
              <w:t>I am</w:t>
            </w:r>
            <w:r w:rsidR="00A8024B">
              <w:t xml:space="preserve"> sure you know who the woman </w:t>
            </w:r>
            <w:r w:rsidR="004B5A1F">
              <w:t xml:space="preserve">on </w:t>
            </w:r>
            <w:r w:rsidR="00A8024B">
              <w:t>the left is, but</w:t>
            </w:r>
            <w:r w:rsidR="004B5A1F">
              <w:t xml:space="preserve"> for context, </w:t>
            </w:r>
            <w:r w:rsidR="00A8024B">
              <w:t xml:space="preserve">let me tell you a few things about Reality Winner. </w:t>
            </w:r>
          </w:p>
          <w:p w14:paraId="0674B43D" w14:textId="218AEB2F" w:rsidR="00CB357E" w:rsidRPr="00054E7A" w:rsidRDefault="00A8024B" w:rsidP="00115B3E">
            <w:pPr>
              <w:pStyle w:val="ListBullet"/>
            </w:pPr>
            <w:r>
              <w:t>T</w:t>
            </w:r>
            <w:r w:rsidRPr="00A8024B">
              <w:t>op-ten GPA 2010 graduate of H. M. King High School</w:t>
            </w:r>
            <w:r>
              <w:t xml:space="preserve">, in Kingsville, Texas. </w:t>
            </w:r>
          </w:p>
          <w:p w14:paraId="46332E26" w14:textId="078947D9" w:rsidR="00CB357E" w:rsidRPr="00054E7A" w:rsidRDefault="00A8024B" w:rsidP="00115B3E">
            <w:pPr>
              <w:pStyle w:val="ListBullet"/>
            </w:pPr>
            <w:r>
              <w:t xml:space="preserve">Speaks English, Latin, Arabic, Persian, </w:t>
            </w:r>
            <w:r w:rsidR="00821CE6">
              <w:t>Dari,</w:t>
            </w:r>
            <w:r>
              <w:t xml:space="preserve"> and Pashto.</w:t>
            </w:r>
          </w:p>
          <w:p w14:paraId="347E452B" w14:textId="3519E4D9" w:rsidR="00CB357E" w:rsidRPr="00054E7A" w:rsidRDefault="00A8024B" w:rsidP="00115B3E">
            <w:pPr>
              <w:pStyle w:val="ListBullet"/>
            </w:pPr>
            <w:r>
              <w:t xml:space="preserve">According to Professor and </w:t>
            </w:r>
            <w:r w:rsidRPr="00A8024B">
              <w:t>Journalist Kerry Howley, "almost comically mature."</w:t>
            </w:r>
          </w:p>
          <w:p w14:paraId="6B304288" w14:textId="6A9BBD83" w:rsidR="00CB357E" w:rsidRDefault="00A8024B" w:rsidP="00115B3E">
            <w:pPr>
              <w:pStyle w:val="ListBullet"/>
            </w:pPr>
            <w:r>
              <w:t>Senior Airman in the United States Air Force</w:t>
            </w:r>
            <w:r w:rsidR="00751248">
              <w:t>; honorably discharged.</w:t>
            </w:r>
            <w:r>
              <w:t xml:space="preserve"> </w:t>
            </w:r>
          </w:p>
          <w:p w14:paraId="48196A36" w14:textId="3EDCF03F" w:rsidR="00A8024B" w:rsidRDefault="00A8024B" w:rsidP="00115B3E">
            <w:pPr>
              <w:pStyle w:val="ListBullet"/>
            </w:pPr>
            <w:r>
              <w:t>Cryptological Linguist</w:t>
            </w:r>
            <w:r w:rsidR="004503FA">
              <w:t>.</w:t>
            </w:r>
          </w:p>
          <w:p w14:paraId="03A5B7ED" w14:textId="15EB2CA0" w:rsidR="00A8024B" w:rsidRDefault="00A8024B" w:rsidP="00115B3E">
            <w:pPr>
              <w:pStyle w:val="ListBullet"/>
            </w:pPr>
            <w:r>
              <w:t xml:space="preserve">Awarded the </w:t>
            </w:r>
            <w:r w:rsidRPr="00A8024B">
              <w:t>Air Force Commendation Medal</w:t>
            </w:r>
            <w:r>
              <w:t xml:space="preserve"> </w:t>
            </w:r>
            <w:r w:rsidRPr="00A8024B">
              <w:t>for "aiding in 650 enemy captures, 600 enemies killed in action and identifying 900 high</w:t>
            </w:r>
            <w:r>
              <w:t xml:space="preserve"> </w:t>
            </w:r>
            <w:r w:rsidRPr="00A8024B">
              <w:t>value targets."</w:t>
            </w:r>
          </w:p>
          <w:p w14:paraId="7A1BBD61" w14:textId="42348F9A" w:rsidR="004B5A1F" w:rsidRDefault="00821CE6" w:rsidP="00115B3E">
            <w:pPr>
              <w:pStyle w:val="ListBullet"/>
            </w:pPr>
            <w:r>
              <w:t>Partly why the public now knows t</w:t>
            </w:r>
            <w:r w:rsidR="004B5A1F">
              <w:t>hat the Russian government interfered with the 2016 Election.</w:t>
            </w:r>
          </w:p>
          <w:p w14:paraId="605E611D" w14:textId="5565B704" w:rsidR="004B5A1F" w:rsidRDefault="00821CE6" w:rsidP="00115B3E">
            <w:pPr>
              <w:pStyle w:val="ListBullet"/>
            </w:pPr>
            <w:r>
              <w:t>Largely to thank for</w:t>
            </w:r>
            <w:r w:rsidR="004B5A1F">
              <w:t xml:space="preserve"> </w:t>
            </w:r>
            <w:r w:rsidR="004B5A1F" w:rsidRPr="004503FA">
              <w:rPr>
                <w:b/>
                <w:bCs/>
              </w:rPr>
              <w:t>your</w:t>
            </w:r>
            <w:r w:rsidR="004B5A1F">
              <w:t xml:space="preserve"> job, via a fair </w:t>
            </w:r>
            <w:r>
              <w:t>&amp;</w:t>
            </w:r>
            <w:r w:rsidR="004B5A1F">
              <w:t xml:space="preserve"> highly secure election.</w:t>
            </w:r>
          </w:p>
          <w:p w14:paraId="4413F022" w14:textId="3A2AFEEE" w:rsidR="004B5A1F" w:rsidRDefault="004B5A1F" w:rsidP="00115B3E">
            <w:pPr>
              <w:pStyle w:val="ListBullet"/>
            </w:pPr>
            <w:r>
              <w:t xml:space="preserve">Probably has Long-Covid </w:t>
            </w:r>
            <w:r w:rsidR="00821CE6">
              <w:t>because</w:t>
            </w:r>
            <w:r>
              <w:t xml:space="preserve"> she was denied home confinement request during the pandemic. </w:t>
            </w:r>
          </w:p>
          <w:p w14:paraId="6460411F" w14:textId="6787D2CE" w:rsidR="004B5A1F" w:rsidRPr="00054E7A" w:rsidRDefault="004B5A1F" w:rsidP="00115B3E">
            <w:pPr>
              <w:pStyle w:val="ListBullet"/>
            </w:pPr>
            <w:r>
              <w:t xml:space="preserve">By any rational measure, </w:t>
            </w:r>
            <w:r w:rsidR="00821CE6">
              <w:t>is</w:t>
            </w:r>
            <w:r>
              <w:t xml:space="preserve"> a </w:t>
            </w:r>
            <w:r w:rsidR="00821CE6">
              <w:t>whistleblower</w:t>
            </w:r>
            <w:r>
              <w:t xml:space="preserve"> and </w:t>
            </w:r>
            <w:r w:rsidR="00821CE6" w:rsidRPr="00821CE6">
              <w:rPr>
                <w:b/>
                <w:bCs/>
              </w:rPr>
              <w:t>not</w:t>
            </w:r>
            <w:r w:rsidR="00821CE6">
              <w:t xml:space="preserve"> a spy.</w:t>
            </w:r>
          </w:p>
          <w:p w14:paraId="110B8870" w14:textId="55C6C65A" w:rsidR="00CB357E" w:rsidRPr="00054E7A" w:rsidRDefault="00821CE6" w:rsidP="004B5A1F">
            <w:r>
              <w:t>Let</w:t>
            </w:r>
            <w:r w:rsidR="004B5A1F">
              <w:t xml:space="preserve"> this woman go home, NOW! If you leave her there, </w:t>
            </w:r>
            <w:r>
              <w:t>you are</w:t>
            </w:r>
            <w:r w:rsidR="004B5A1F">
              <w:t xml:space="preserve"> not the man most people voted for. </w:t>
            </w:r>
          </w:p>
          <w:p w14:paraId="027DEE0F" w14:textId="77777777" w:rsidR="00CB357E" w:rsidRPr="00054E7A" w:rsidRDefault="00CB357E" w:rsidP="00115B3E"/>
          <w:p w14:paraId="34225FDC" w14:textId="77777777" w:rsidR="00CB357E" w:rsidRPr="00054E7A" w:rsidRDefault="00500D9B" w:rsidP="00115B3E">
            <w:sdt>
              <w:sdtPr>
                <w:id w:val="-1301306744"/>
                <w:placeholder>
                  <w:docPart w:val="0856E7EE917E4296AD0A1D77B9D9D3A4"/>
                </w:placeholder>
                <w:temporary/>
                <w:showingPlcHdr/>
                <w15:appearance w15:val="hidden"/>
              </w:sdtPr>
              <w:sdtEndPr/>
              <w:sdtContent>
                <w:r w:rsidR="00CB357E" w:rsidRPr="00054E7A">
                  <w:t>Sincerely,</w:t>
                </w:r>
              </w:sdtContent>
            </w:sdt>
          </w:p>
          <w:p w14:paraId="25C44D6C" w14:textId="77777777" w:rsidR="00CB357E" w:rsidRPr="00054E7A" w:rsidRDefault="00CB357E" w:rsidP="00115B3E"/>
          <w:p w14:paraId="37E097AC" w14:textId="3E276FEF" w:rsidR="00821CE6" w:rsidRPr="00054E7A" w:rsidRDefault="00BB757F" w:rsidP="00115B3E">
            <w:r>
              <w:t>[Your Name]</w:t>
            </w:r>
          </w:p>
          <w:p w14:paraId="4889FFFE" w14:textId="097F797D" w:rsidR="00CB357E" w:rsidRPr="00054E7A" w:rsidRDefault="00821CE6" w:rsidP="00115B3E">
            <w:r>
              <w:t>[Your Address]</w:t>
            </w:r>
          </w:p>
          <w:p w14:paraId="712E841E" w14:textId="1B978021" w:rsidR="00CB357E" w:rsidRPr="00054E7A" w:rsidRDefault="00CB357E" w:rsidP="00115B3E"/>
        </w:tc>
      </w:tr>
      <w:tr w:rsidR="009E2194" w:rsidRPr="00054E7A" w14:paraId="15412AD4" w14:textId="77777777" w:rsidTr="00821CE6">
        <w:trPr>
          <w:trHeight w:val="567"/>
        </w:trPr>
        <w:tc>
          <w:tcPr>
            <w:tcW w:w="360" w:type="dxa"/>
          </w:tcPr>
          <w:p w14:paraId="3A311EEA" w14:textId="77777777" w:rsidR="009E2194" w:rsidRPr="00054E7A" w:rsidRDefault="009E2194" w:rsidP="00231455">
            <w:pPr>
              <w:pStyle w:val="Heading4"/>
            </w:pPr>
          </w:p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14:paraId="097BCC94" w14:textId="6D943942" w:rsidR="009E2194" w:rsidRPr="00054E7A" w:rsidRDefault="00500D9B" w:rsidP="00231455">
            <w:pPr>
              <w:pStyle w:val="Heading4"/>
            </w:pPr>
            <w:sdt>
              <w:sdtPr>
                <w:id w:val="182481036"/>
                <w:placeholder>
                  <w:docPart w:val="73EA22F33049467C9CB2F315E24F6154"/>
                </w:placeholder>
                <w:temporary/>
                <w:showingPlcHdr/>
                <w15:appearance w15:val="hidden"/>
              </w:sdtPr>
              <w:sdtEndPr/>
              <w:sdtContent>
                <w:r w:rsidR="009E2194" w:rsidRPr="00054E7A">
                  <w:t>C O N T A C T</w:t>
                </w:r>
              </w:sdtContent>
            </w:sdt>
          </w:p>
        </w:tc>
        <w:tc>
          <w:tcPr>
            <w:tcW w:w="360" w:type="dxa"/>
          </w:tcPr>
          <w:p w14:paraId="6D640DDF" w14:textId="77777777" w:rsidR="009E2194" w:rsidRPr="00054E7A" w:rsidRDefault="009E2194" w:rsidP="00231455">
            <w:pPr>
              <w:pStyle w:val="Heading4"/>
            </w:pPr>
          </w:p>
        </w:tc>
        <w:tc>
          <w:tcPr>
            <w:tcW w:w="720" w:type="dxa"/>
          </w:tcPr>
          <w:p w14:paraId="3275287C" w14:textId="77777777" w:rsidR="009E2194" w:rsidRPr="00054E7A" w:rsidRDefault="009E2194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539EFC48" w14:textId="77777777" w:rsidR="009E2194" w:rsidRPr="00054E7A" w:rsidRDefault="009E2194" w:rsidP="00B20DFA">
            <w:pPr>
              <w:pStyle w:val="Title"/>
            </w:pPr>
          </w:p>
        </w:tc>
      </w:tr>
      <w:tr w:rsidR="00231455" w:rsidRPr="00054E7A" w14:paraId="52E2180F" w14:textId="77777777" w:rsidTr="00821CE6">
        <w:trPr>
          <w:trHeight w:val="620"/>
        </w:trPr>
        <w:tc>
          <w:tcPr>
            <w:tcW w:w="3420" w:type="dxa"/>
            <w:gridSpan w:val="3"/>
            <w:vAlign w:val="center"/>
          </w:tcPr>
          <w:p w14:paraId="1FAA34D7" w14:textId="4C526240" w:rsidR="00BB757F" w:rsidRPr="00BB757F" w:rsidRDefault="00BB757F" w:rsidP="00BB757F">
            <w:pPr>
              <w:pStyle w:val="Contact1"/>
              <w:rPr>
                <w:sz w:val="28"/>
                <w:szCs w:val="28"/>
              </w:rPr>
            </w:pPr>
            <w:r>
              <w:t xml:space="preserve">  </w:t>
            </w:r>
            <w:r>
              <w:br/>
            </w:r>
            <w:r w:rsidRPr="00BB757F">
              <w:rPr>
                <w:sz w:val="28"/>
                <w:szCs w:val="28"/>
              </w:rPr>
              <w:t>Federal Bureau of Prisons</w:t>
            </w:r>
            <w:r w:rsidRPr="00BB757F">
              <w:rPr>
                <w:sz w:val="28"/>
                <w:szCs w:val="28"/>
              </w:rPr>
              <w:br/>
            </w:r>
            <w:r w:rsidR="00A169F7">
              <w:rPr>
                <w:sz w:val="28"/>
                <w:szCs w:val="28"/>
              </w:rPr>
              <w:t>FMC Carswell</w:t>
            </w:r>
          </w:p>
          <w:p w14:paraId="0014C43C" w14:textId="4A58C714" w:rsidR="00231455" w:rsidRPr="00054E7A" w:rsidRDefault="00BB757F" w:rsidP="00D2008A">
            <w:pPr>
              <w:pStyle w:val="Contact1"/>
              <w:rPr>
                <w:sz w:val="22"/>
                <w:szCs w:val="22"/>
              </w:rPr>
            </w:pPr>
            <w:r w:rsidRPr="00BF289F">
              <w:pict w14:anchorId="653FB8C1">
                <v:shape id="_x0000_i1327" type="#_x0000_t75" alt="@" style="width:11.4pt;height:11.4pt;visibility:visible;mso-wrap-style:square">
                  <v:imagedata r:id="rId13" o:title="@"/>
                </v:shape>
              </w:pict>
            </w:r>
            <w:r w:rsidR="00231455" w:rsidRPr="00054E7A">
              <w:rPr>
                <w:sz w:val="22"/>
                <w:szCs w:val="22"/>
              </w:rPr>
              <w:t xml:space="preserve"> </w:t>
            </w:r>
            <w:r w:rsidRPr="00BB757F">
              <w:rPr>
                <w:sz w:val="22"/>
                <w:szCs w:val="22"/>
              </w:rPr>
              <w:t>CRW-ExecAssistant@bop.gov</w:t>
            </w:r>
          </w:p>
        </w:tc>
        <w:tc>
          <w:tcPr>
            <w:tcW w:w="720" w:type="dxa"/>
            <w:vMerge w:val="restart"/>
          </w:tcPr>
          <w:p w14:paraId="37B8F4A2" w14:textId="77777777" w:rsidR="00231455" w:rsidRPr="00054E7A" w:rsidRDefault="00231455" w:rsidP="00B20DFA">
            <w:r w:rsidRPr="00054E7A">
              <w:t xml:space="preserve"> </w:t>
            </w:r>
          </w:p>
        </w:tc>
        <w:tc>
          <w:tcPr>
            <w:tcW w:w="7236" w:type="dxa"/>
            <w:vMerge/>
          </w:tcPr>
          <w:p w14:paraId="4D8DC597" w14:textId="77777777" w:rsidR="00231455" w:rsidRPr="00054E7A" w:rsidRDefault="00231455" w:rsidP="00B20DFA">
            <w:pPr>
              <w:pStyle w:val="Title"/>
            </w:pPr>
          </w:p>
        </w:tc>
      </w:tr>
      <w:tr w:rsidR="00231455" w:rsidRPr="00054E7A" w14:paraId="027F48E8" w14:textId="77777777" w:rsidTr="00821CE6">
        <w:trPr>
          <w:trHeight w:val="540"/>
        </w:trPr>
        <w:tc>
          <w:tcPr>
            <w:tcW w:w="3420" w:type="dxa"/>
            <w:gridSpan w:val="3"/>
            <w:vAlign w:val="center"/>
          </w:tcPr>
          <w:p w14:paraId="46C1C7FF" w14:textId="05DF2373"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noProof/>
                <w:sz w:val="22"/>
                <w:szCs w:val="22"/>
                <w:lang w:eastAsia="en-AU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2805410C" wp14:editId="6C9D3BC7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76C26C" id="Graphic 38" o:spid="_x0000_s1026" alt="&quot;&quot;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">
                      <o:lock v:ext="edit" aspectratio="t"/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="00BB757F">
              <w:rPr>
                <w:sz w:val="22"/>
                <w:szCs w:val="22"/>
              </w:rPr>
              <w:t xml:space="preserve">(817) </w:t>
            </w:r>
            <w:r w:rsidR="00FC4621">
              <w:rPr>
                <w:sz w:val="22"/>
                <w:szCs w:val="22"/>
              </w:rPr>
              <w:t>782</w:t>
            </w:r>
            <w:r w:rsidR="00BB757F">
              <w:rPr>
                <w:sz w:val="22"/>
                <w:szCs w:val="22"/>
              </w:rPr>
              <w:t>-</w:t>
            </w:r>
            <w:r w:rsidR="00FC4621">
              <w:rPr>
                <w:sz w:val="22"/>
                <w:szCs w:val="22"/>
              </w:rPr>
              <w:t>4000</w:t>
            </w:r>
          </w:p>
        </w:tc>
        <w:tc>
          <w:tcPr>
            <w:tcW w:w="720" w:type="dxa"/>
            <w:vMerge/>
          </w:tcPr>
          <w:p w14:paraId="13226598" w14:textId="77777777" w:rsidR="00231455" w:rsidRPr="00054E7A" w:rsidRDefault="00231455" w:rsidP="00B20DFA"/>
        </w:tc>
        <w:tc>
          <w:tcPr>
            <w:tcW w:w="7236" w:type="dxa"/>
            <w:vMerge/>
          </w:tcPr>
          <w:p w14:paraId="29A03789" w14:textId="77777777" w:rsidR="00231455" w:rsidRPr="00054E7A" w:rsidRDefault="00231455" w:rsidP="00B20DFA">
            <w:pPr>
              <w:pStyle w:val="Title"/>
            </w:pPr>
          </w:p>
        </w:tc>
      </w:tr>
      <w:tr w:rsidR="00231455" w:rsidRPr="00054E7A" w14:paraId="1E46E450" w14:textId="77777777" w:rsidTr="00821CE6">
        <w:trPr>
          <w:trHeight w:val="540"/>
        </w:trPr>
        <w:tc>
          <w:tcPr>
            <w:tcW w:w="3420" w:type="dxa"/>
            <w:gridSpan w:val="3"/>
            <w:vAlign w:val="center"/>
          </w:tcPr>
          <w:p w14:paraId="681CA05B" w14:textId="40B1F3EE"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noProof/>
                <w:sz w:val="22"/>
                <w:szCs w:val="22"/>
                <w:lang w:eastAsia="en-AU"/>
              </w:rPr>
              <w:drawing>
                <wp:anchor distT="0" distB="0" distL="114300" distR="71755" simplePos="0" relativeHeight="251742208" behindDoc="0" locked="0" layoutInCell="1" allowOverlap="1" wp14:anchorId="670B3A00" wp14:editId="34BD03D1">
                  <wp:simplePos x="0" y="0"/>
                  <wp:positionH relativeFrom="column">
                    <wp:posOffset>147</wp:posOffset>
                  </wp:positionH>
                  <wp:positionV relativeFrom="paragraph">
                    <wp:posOffset>56906</wp:posOffset>
                  </wp:positionV>
                  <wp:extent cx="144000" cy="144000"/>
                  <wp:effectExtent l="0" t="0" r="8890" b="8890"/>
                  <wp:wrapSquare wrapText="bothSides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4E7A">
              <w:rPr>
                <w:sz w:val="22"/>
                <w:szCs w:val="22"/>
              </w:rPr>
              <w:t xml:space="preserve"> </w:t>
            </w:r>
            <w:r w:rsidR="00A169F7">
              <w:rPr>
                <w:sz w:val="22"/>
                <w:szCs w:val="22"/>
              </w:rPr>
              <w:t>h</w:t>
            </w:r>
            <w:r w:rsidR="00FC4621" w:rsidRPr="00FC4621">
              <w:rPr>
                <w:sz w:val="22"/>
                <w:szCs w:val="22"/>
              </w:rPr>
              <w:t>ttps://www.bop.gov</w:t>
            </w:r>
          </w:p>
        </w:tc>
        <w:tc>
          <w:tcPr>
            <w:tcW w:w="720" w:type="dxa"/>
            <w:vMerge/>
          </w:tcPr>
          <w:p w14:paraId="2D40A61E" w14:textId="77777777" w:rsidR="00231455" w:rsidRPr="00054E7A" w:rsidRDefault="00231455" w:rsidP="00B20DFA"/>
        </w:tc>
        <w:tc>
          <w:tcPr>
            <w:tcW w:w="7236" w:type="dxa"/>
            <w:vMerge/>
          </w:tcPr>
          <w:p w14:paraId="24319C53" w14:textId="77777777" w:rsidR="00231455" w:rsidRPr="00054E7A" w:rsidRDefault="00231455" w:rsidP="00B20DFA">
            <w:pPr>
              <w:pStyle w:val="Title"/>
            </w:pPr>
          </w:p>
        </w:tc>
      </w:tr>
      <w:tr w:rsidR="002E0111" w:rsidRPr="00054E7A" w14:paraId="74128B4E" w14:textId="77777777" w:rsidTr="00821CE6">
        <w:trPr>
          <w:trHeight w:val="1584"/>
        </w:trPr>
        <w:tc>
          <w:tcPr>
            <w:tcW w:w="3420" w:type="dxa"/>
            <w:gridSpan w:val="3"/>
            <w:vAlign w:val="center"/>
          </w:tcPr>
          <w:p w14:paraId="20B18178" w14:textId="64D9EE1B" w:rsidR="002E0111" w:rsidRPr="00054E7A" w:rsidRDefault="00A169F7" w:rsidP="00A169F7">
            <w:pPr>
              <w:pStyle w:val="Contact2"/>
            </w:pPr>
            <w:r>
              <w:t>FEDERAL MEDICAL CENTER</w:t>
            </w:r>
            <w:r>
              <w:br/>
            </w:r>
            <w:r>
              <w:t>J ST BLDG 3000</w:t>
            </w:r>
            <w:r>
              <w:br/>
            </w:r>
            <w:r>
              <w:t>FORT WORTH, TX  76127</w:t>
            </w:r>
          </w:p>
          <w:p w14:paraId="54C0991B" w14:textId="05E7C7DB" w:rsidR="002E0111" w:rsidRPr="00054E7A" w:rsidRDefault="002E0111" w:rsidP="00B20DFA">
            <w:pPr>
              <w:pStyle w:val="Contact2"/>
            </w:pPr>
          </w:p>
        </w:tc>
        <w:tc>
          <w:tcPr>
            <w:tcW w:w="720" w:type="dxa"/>
            <w:vMerge/>
          </w:tcPr>
          <w:p w14:paraId="7BBE89B4" w14:textId="77777777" w:rsidR="002E0111" w:rsidRPr="00054E7A" w:rsidRDefault="002E0111" w:rsidP="00B20DFA"/>
        </w:tc>
        <w:tc>
          <w:tcPr>
            <w:tcW w:w="7236" w:type="dxa"/>
            <w:vMerge/>
          </w:tcPr>
          <w:p w14:paraId="57B5C9FB" w14:textId="77777777" w:rsidR="002E0111" w:rsidRPr="00054E7A" w:rsidRDefault="002E0111" w:rsidP="00B20DFA">
            <w:pPr>
              <w:pStyle w:val="Title"/>
            </w:pPr>
          </w:p>
        </w:tc>
      </w:tr>
      <w:tr w:rsidR="002E0111" w:rsidRPr="00054E7A" w14:paraId="0BCA6CA8" w14:textId="77777777" w:rsidTr="00821CE6">
        <w:trPr>
          <w:trHeight w:val="1229"/>
        </w:trPr>
        <w:tc>
          <w:tcPr>
            <w:tcW w:w="3420" w:type="dxa"/>
            <w:gridSpan w:val="3"/>
          </w:tcPr>
          <w:p w14:paraId="06772979" w14:textId="77777777" w:rsidR="002E0111" w:rsidRPr="00054E7A" w:rsidRDefault="002E0111" w:rsidP="00B20DFA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247EBD6F" w14:textId="77777777" w:rsidR="002E0111" w:rsidRPr="00054E7A" w:rsidRDefault="002E0111" w:rsidP="00B20DFA"/>
        </w:tc>
        <w:tc>
          <w:tcPr>
            <w:tcW w:w="7236" w:type="dxa"/>
            <w:vMerge/>
          </w:tcPr>
          <w:p w14:paraId="2D3600D3" w14:textId="77777777" w:rsidR="002E0111" w:rsidRPr="00054E7A" w:rsidRDefault="002E0111" w:rsidP="00B20DFA">
            <w:pPr>
              <w:pStyle w:val="Title"/>
            </w:pPr>
          </w:p>
        </w:tc>
      </w:tr>
      <w:tr w:rsidR="002E0111" w:rsidRPr="00054E7A" w14:paraId="1981EAED" w14:textId="77777777" w:rsidTr="00821CE6">
        <w:trPr>
          <w:trHeight w:val="3353"/>
        </w:trPr>
        <w:tc>
          <w:tcPr>
            <w:tcW w:w="3420" w:type="dxa"/>
            <w:gridSpan w:val="3"/>
          </w:tcPr>
          <w:p w14:paraId="6FB71FE0" w14:textId="274CD4F5" w:rsidR="002E0111" w:rsidRPr="00054E7A" w:rsidRDefault="00BB757F" w:rsidP="00B20DFA">
            <w:pPr>
              <w:pStyle w:val="Contact1"/>
            </w:pPr>
            <w:r w:rsidRPr="00BB757F">
              <w:t>Joseph Robinette Biden Jr.</w:t>
            </w:r>
          </w:p>
          <w:p w14:paraId="6E048619" w14:textId="222E9958" w:rsidR="00115B3E" w:rsidRPr="00054E7A" w:rsidRDefault="00BB757F" w:rsidP="00115B3E">
            <w:pPr>
              <w:pStyle w:val="Contact1"/>
            </w:pPr>
            <w:r>
              <w:t>President of the United States of America</w:t>
            </w:r>
          </w:p>
          <w:p w14:paraId="3E995323" w14:textId="7FF52C72" w:rsidR="00115B3E" w:rsidRPr="00054E7A" w:rsidRDefault="00BB757F" w:rsidP="00115B3E">
            <w:pPr>
              <w:pStyle w:val="Contact1"/>
            </w:pPr>
            <w:r>
              <w:t>1600 Pennsylvania Avenue NW</w:t>
            </w:r>
          </w:p>
          <w:p w14:paraId="1B17287B" w14:textId="227095C5" w:rsidR="002E0111" w:rsidRPr="00054E7A" w:rsidRDefault="00BB757F" w:rsidP="00115B3E">
            <w:pPr>
              <w:pStyle w:val="Contact1"/>
            </w:pPr>
            <w:r>
              <w:t>Washington, DC 20500</w:t>
            </w:r>
          </w:p>
        </w:tc>
        <w:tc>
          <w:tcPr>
            <w:tcW w:w="720" w:type="dxa"/>
            <w:vMerge/>
          </w:tcPr>
          <w:p w14:paraId="6278A417" w14:textId="77777777" w:rsidR="002E0111" w:rsidRPr="00054E7A" w:rsidRDefault="002E0111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493BE30B" w14:textId="77777777" w:rsidR="002E0111" w:rsidRPr="00054E7A" w:rsidRDefault="002E0111" w:rsidP="00B20DFA">
            <w:pPr>
              <w:pStyle w:val="Title"/>
            </w:pPr>
          </w:p>
        </w:tc>
      </w:tr>
    </w:tbl>
    <w:p w14:paraId="281E35FB" w14:textId="77777777" w:rsidR="00871DB8" w:rsidRPr="00054E7A" w:rsidRDefault="003B4AEF">
      <w:r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BB70FB0" wp14:editId="08E1904F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17AC5E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54E7A"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5069D11C" wp14:editId="0687F1A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54E7A"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284F0670" wp14:editId="7AB6BDF1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54E7A">
        <w:rPr>
          <w:noProof/>
          <w:lang w:eastAsia="en-AU"/>
        </w:rPr>
        <w:drawing>
          <wp:anchor distT="0" distB="0" distL="114300" distR="114300" simplePos="0" relativeHeight="251691008" behindDoc="0" locked="0" layoutInCell="1" allowOverlap="1" wp14:anchorId="4FA1BCC9" wp14:editId="0AD45D24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54E7A"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 wp14:anchorId="1005D3B2" wp14:editId="4A970E2F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07F598" wp14:editId="6C659DDC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224C2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65F25E" wp14:editId="0F0FB3ED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90D86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054E7A" w:rsidSect="00F97FD3">
      <w:pgSz w:w="12240" w:h="15840" w:code="1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5891" w14:textId="77777777" w:rsidR="00500D9B" w:rsidRDefault="00500D9B" w:rsidP="00AA35A8">
      <w:pPr>
        <w:spacing w:line="240" w:lineRule="auto"/>
      </w:pPr>
      <w:r>
        <w:separator/>
      </w:r>
    </w:p>
  </w:endnote>
  <w:endnote w:type="continuationSeparator" w:id="0">
    <w:p w14:paraId="6A8DF96F" w14:textId="77777777" w:rsidR="00500D9B" w:rsidRDefault="00500D9B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5D93A" w14:textId="77777777" w:rsidR="00500D9B" w:rsidRDefault="00500D9B" w:rsidP="00AA35A8">
      <w:pPr>
        <w:spacing w:line="240" w:lineRule="auto"/>
      </w:pPr>
      <w:r>
        <w:separator/>
      </w:r>
    </w:p>
  </w:footnote>
  <w:footnote w:type="continuationSeparator" w:id="0">
    <w:p w14:paraId="43CF9A7A" w14:textId="77777777" w:rsidR="00500D9B" w:rsidRDefault="00500D9B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31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8A238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7F"/>
    <w:rsid w:val="00016073"/>
    <w:rsid w:val="00033263"/>
    <w:rsid w:val="000334C1"/>
    <w:rsid w:val="0003364E"/>
    <w:rsid w:val="00054E7A"/>
    <w:rsid w:val="000873F6"/>
    <w:rsid w:val="000B286F"/>
    <w:rsid w:val="000D134B"/>
    <w:rsid w:val="00112736"/>
    <w:rsid w:val="00115B3E"/>
    <w:rsid w:val="00124ED6"/>
    <w:rsid w:val="00167789"/>
    <w:rsid w:val="00194704"/>
    <w:rsid w:val="001B160B"/>
    <w:rsid w:val="00203213"/>
    <w:rsid w:val="002236D5"/>
    <w:rsid w:val="00231455"/>
    <w:rsid w:val="00243756"/>
    <w:rsid w:val="0027193E"/>
    <w:rsid w:val="002C4E0C"/>
    <w:rsid w:val="002E0111"/>
    <w:rsid w:val="002E7306"/>
    <w:rsid w:val="00331DCE"/>
    <w:rsid w:val="00352A17"/>
    <w:rsid w:val="003B4AEF"/>
    <w:rsid w:val="004078AF"/>
    <w:rsid w:val="00415CF3"/>
    <w:rsid w:val="004455D4"/>
    <w:rsid w:val="004503FA"/>
    <w:rsid w:val="00453A7B"/>
    <w:rsid w:val="004936B2"/>
    <w:rsid w:val="004A28EA"/>
    <w:rsid w:val="004B5A1F"/>
    <w:rsid w:val="004F4051"/>
    <w:rsid w:val="00500D9B"/>
    <w:rsid w:val="0050661B"/>
    <w:rsid w:val="006A1E18"/>
    <w:rsid w:val="006C7F5A"/>
    <w:rsid w:val="00722798"/>
    <w:rsid w:val="00751248"/>
    <w:rsid w:val="00760E56"/>
    <w:rsid w:val="00791376"/>
    <w:rsid w:val="007B1BDE"/>
    <w:rsid w:val="007B3003"/>
    <w:rsid w:val="007F5CE5"/>
    <w:rsid w:val="00821CE6"/>
    <w:rsid w:val="00831977"/>
    <w:rsid w:val="00871DB8"/>
    <w:rsid w:val="00885947"/>
    <w:rsid w:val="00887E05"/>
    <w:rsid w:val="008A171A"/>
    <w:rsid w:val="008F180B"/>
    <w:rsid w:val="008F48B9"/>
    <w:rsid w:val="009049BC"/>
    <w:rsid w:val="00985945"/>
    <w:rsid w:val="009D5812"/>
    <w:rsid w:val="009D646A"/>
    <w:rsid w:val="009E2194"/>
    <w:rsid w:val="00A169F7"/>
    <w:rsid w:val="00A633B0"/>
    <w:rsid w:val="00A8024B"/>
    <w:rsid w:val="00AA1166"/>
    <w:rsid w:val="00AA35A8"/>
    <w:rsid w:val="00AE562D"/>
    <w:rsid w:val="00B8453F"/>
    <w:rsid w:val="00B85473"/>
    <w:rsid w:val="00BB757F"/>
    <w:rsid w:val="00BE5968"/>
    <w:rsid w:val="00BE71CF"/>
    <w:rsid w:val="00BF2A21"/>
    <w:rsid w:val="00C62E97"/>
    <w:rsid w:val="00CB357E"/>
    <w:rsid w:val="00CB3E40"/>
    <w:rsid w:val="00CF22B3"/>
    <w:rsid w:val="00D2008A"/>
    <w:rsid w:val="00D86385"/>
    <w:rsid w:val="00D95726"/>
    <w:rsid w:val="00DB472D"/>
    <w:rsid w:val="00DE5F88"/>
    <w:rsid w:val="00DF2298"/>
    <w:rsid w:val="00DF3F98"/>
    <w:rsid w:val="00E067BA"/>
    <w:rsid w:val="00EB5077"/>
    <w:rsid w:val="00EB74E8"/>
    <w:rsid w:val="00EC0F79"/>
    <w:rsid w:val="00F30552"/>
    <w:rsid w:val="00F46BDB"/>
    <w:rsid w:val="00F677EF"/>
    <w:rsid w:val="00F97FD3"/>
    <w:rsid w:val="00FA486C"/>
    <w:rsid w:val="00FC4621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5AE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D3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2E0111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GraphicAnchor">
    <w:name w:val="Graphic Anchor"/>
    <w:basedOn w:val="Normal"/>
    <w:qFormat/>
    <w:rsid w:val="002E0111"/>
    <w:rPr>
      <w:sz w:val="2"/>
    </w:rPr>
  </w:style>
  <w:style w:type="paragraph" w:styleId="ListBullet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lika\AppData\Roaming\Microsoft\Templates\Photo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22A9CD4DCE4197A5B17C129701B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1465-4A87-459E-ACE6-5D4A6E58EB1B}"/>
      </w:docPartPr>
      <w:docPartBody>
        <w:p w:rsidR="00000000" w:rsidRDefault="00A61722">
          <w:pPr>
            <w:pStyle w:val="4722A9CD4DCE4197A5B17C129701BD36"/>
          </w:pPr>
          <w:r w:rsidRPr="00054E7A">
            <w:t>Dear</w:t>
          </w:r>
        </w:p>
      </w:docPartBody>
    </w:docPart>
    <w:docPart>
      <w:docPartPr>
        <w:name w:val="0856E7EE917E4296AD0A1D77B9D9D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CD138-AEC1-4BC4-968C-441F505F1005}"/>
      </w:docPartPr>
      <w:docPartBody>
        <w:p w:rsidR="00000000" w:rsidRDefault="00A61722">
          <w:pPr>
            <w:pStyle w:val="0856E7EE917E4296AD0A1D77B9D9D3A4"/>
          </w:pPr>
          <w:r w:rsidRPr="00054E7A">
            <w:t>Sincerely,</w:t>
          </w:r>
        </w:p>
      </w:docPartBody>
    </w:docPart>
    <w:docPart>
      <w:docPartPr>
        <w:name w:val="73EA22F33049467C9CB2F315E24F6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93A0B-9EE2-4E62-9DE9-E607BD9B6B1D}"/>
      </w:docPartPr>
      <w:docPartBody>
        <w:p w:rsidR="00000000" w:rsidRDefault="00A61722">
          <w:pPr>
            <w:pStyle w:val="73EA22F33049467C9CB2F315E24F6154"/>
          </w:pPr>
          <w:r w:rsidRPr="00054E7A"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22"/>
    <w:rsid w:val="00A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F7F4C3427F4B6F8386ABF5323F652E">
    <w:name w:val="06F7F4C3427F4B6F8386ABF5323F652E"/>
  </w:style>
  <w:style w:type="paragraph" w:customStyle="1" w:styleId="9A3E868F8DEF48C0AE5B6D4F52D084CB">
    <w:name w:val="9A3E868F8DEF48C0AE5B6D4F52D084CB"/>
  </w:style>
  <w:style w:type="paragraph" w:customStyle="1" w:styleId="4722A9CD4DCE4197A5B17C129701BD36">
    <w:name w:val="4722A9CD4DCE4197A5B17C129701BD36"/>
  </w:style>
  <w:style w:type="paragraph" w:customStyle="1" w:styleId="46A9E539E0104BE89CE82E9E08DF8C13">
    <w:name w:val="46A9E539E0104BE89CE82E9E08DF8C13"/>
  </w:style>
  <w:style w:type="paragraph" w:customStyle="1" w:styleId="D28914D45DD5482CBF95A2DCC2D93208">
    <w:name w:val="D28914D45DD5482CBF95A2DCC2D93208"/>
  </w:style>
  <w:style w:type="paragraph" w:customStyle="1" w:styleId="D912EC665849433DB935250D277AA6B7">
    <w:name w:val="D912EC665849433DB935250D277AA6B7"/>
  </w:style>
  <w:style w:type="paragraph" w:customStyle="1" w:styleId="EC92AB89E730466F97CB9C74ADF9D945">
    <w:name w:val="EC92AB89E730466F97CB9C74ADF9D945"/>
  </w:style>
  <w:style w:type="paragraph" w:customStyle="1" w:styleId="7DC1A2B0AE924936ACF89CDACAF07BC6">
    <w:name w:val="7DC1A2B0AE924936ACF89CDACAF07BC6"/>
  </w:style>
  <w:style w:type="paragraph" w:customStyle="1" w:styleId="B0D80F20C51547B78C80A64C92F53E2D">
    <w:name w:val="B0D80F20C51547B78C80A64C92F53E2D"/>
  </w:style>
  <w:style w:type="paragraph" w:customStyle="1" w:styleId="52129AEA088D47BEAF36C135895F319A">
    <w:name w:val="52129AEA088D47BEAF36C135895F319A"/>
  </w:style>
  <w:style w:type="paragraph" w:customStyle="1" w:styleId="EA5E412A85E74DE18FEDE4134848D616">
    <w:name w:val="EA5E412A85E74DE18FEDE4134848D616"/>
  </w:style>
  <w:style w:type="paragraph" w:customStyle="1" w:styleId="4B9789648FE746399559DF684B9B0C84">
    <w:name w:val="4B9789648FE746399559DF684B9B0C84"/>
  </w:style>
  <w:style w:type="paragraph" w:customStyle="1" w:styleId="0856E7EE917E4296AD0A1D77B9D9D3A4">
    <w:name w:val="0856E7EE917E4296AD0A1D77B9D9D3A4"/>
  </w:style>
  <w:style w:type="paragraph" w:customStyle="1" w:styleId="14114B0D818F499AAB96F9849E56900C">
    <w:name w:val="14114B0D818F499AAB96F9849E56900C"/>
  </w:style>
  <w:style w:type="paragraph" w:customStyle="1" w:styleId="8185047C540F4FEA98AC63A67049FE4D">
    <w:name w:val="8185047C540F4FEA98AC63A67049FE4D"/>
  </w:style>
  <w:style w:type="paragraph" w:customStyle="1" w:styleId="73EA22F33049467C9CB2F315E24F6154">
    <w:name w:val="73EA22F33049467C9CB2F315E24F6154"/>
  </w:style>
  <w:style w:type="paragraph" w:customStyle="1" w:styleId="49ED72F39BB94BBF928AFFBBD3BC927F">
    <w:name w:val="49ED72F39BB94BBF928AFFBBD3BC927F"/>
  </w:style>
  <w:style w:type="paragraph" w:customStyle="1" w:styleId="237270F102CC430BBF9353D781743113">
    <w:name w:val="237270F102CC430BBF9353D781743113"/>
  </w:style>
  <w:style w:type="paragraph" w:customStyle="1" w:styleId="C82FF98548D742C182D8018C02D64520">
    <w:name w:val="C82FF98548D742C182D8018C02D64520"/>
  </w:style>
  <w:style w:type="paragraph" w:customStyle="1" w:styleId="AD4A955173A24290966EDC0ED86AC4FA">
    <w:name w:val="AD4A955173A24290966EDC0ED86AC4FA"/>
  </w:style>
  <w:style w:type="paragraph" w:customStyle="1" w:styleId="E5EF6363F95349679A0792D855DC6951">
    <w:name w:val="E5EF6363F95349679A0792D855DC6951"/>
  </w:style>
  <w:style w:type="paragraph" w:customStyle="1" w:styleId="802DDB87CA1849ABAAE28B3DF16A5BEC">
    <w:name w:val="802DDB87CA1849ABAAE28B3DF16A5BEC"/>
  </w:style>
  <w:style w:type="paragraph" w:customStyle="1" w:styleId="D0218F07019F40159003E60087D12564">
    <w:name w:val="D0218F07019F40159003E60087D12564"/>
  </w:style>
  <w:style w:type="paragraph" w:customStyle="1" w:styleId="2EB746809ED94D8F9AF21BF4AD0022C1">
    <w:name w:val="2EB746809ED94D8F9AF21BF4AD0022C1"/>
  </w:style>
  <w:style w:type="paragraph" w:customStyle="1" w:styleId="BFCD9CBB5337400BA46DD5E62CB39381">
    <w:name w:val="BFCD9CBB5337400BA46DD5E62CB39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C1CFB-0B5E-47EB-9137-A2673B81D9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119AFB-09FF-41AF-8ABC-6592CE320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97B89-3BBA-43AE-9762-C4EB40B18C2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378E5D8-052E-4B65-9FA1-7D6DEEE6A1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cover letter.dotx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2021-04-24T04:24:00Z</dcterms:created>
  <dcterms:modified xsi:type="dcterms:W3CDTF">2021-04-24T20:01:00Z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